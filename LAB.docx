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4D284" w14:textId="06F8367B" w:rsidR="003B1DE5" w:rsidRPr="007D09C8" w:rsidRDefault="00000000">
      <w:pPr>
        <w:pStyle w:val="Title"/>
        <w:rPr>
          <w:rFonts w:ascii="American Typewriter" w:hAnsi="American Typewriter"/>
        </w:rPr>
      </w:pPr>
      <w:sdt>
        <w:sdtPr>
          <w:rPr>
            <w:rFonts w:cstheme="majorHAnsi"/>
            <w:sz w:val="96"/>
            <w:szCs w:val="96"/>
          </w:rPr>
          <w:alias w:val="Title"/>
          <w:tag w:val=""/>
          <w:id w:val="726351117"/>
          <w:placeholder>
            <w:docPart w:val="0BA2E12DC946154DBD6801C434AB4275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C37B4">
            <w:t>[Title Here, up to 12 Words, on One to Two Lines]</w:t>
          </w:r>
        </w:sdtContent>
      </w:sdt>
    </w:p>
    <w:p w14:paraId="652352D9" w14:textId="1FAB0783" w:rsidR="003B1DE5" w:rsidRDefault="007D09C8">
      <w:pPr>
        <w:pStyle w:val="Title2"/>
      </w:pPr>
      <w:proofErr w:type="gramStart"/>
      <w:r>
        <w:t>Assignment :</w:t>
      </w:r>
      <w:proofErr w:type="gramEnd"/>
      <w:r>
        <w:t xml:space="preserve"> Task Squirrels</w:t>
      </w:r>
    </w:p>
    <w:p w14:paraId="613356EB" w14:textId="77777777" w:rsidR="007D09C8" w:rsidRDefault="007D09C8" w:rsidP="007D09C8">
      <w:pPr>
        <w:pStyle w:val="Title2"/>
      </w:pPr>
      <w:proofErr w:type="gramStart"/>
      <w:r>
        <w:t>Name :</w:t>
      </w:r>
      <w:proofErr w:type="gramEnd"/>
      <w:r>
        <w:t xml:space="preserve"> Rohan Devikoppa </w:t>
      </w:r>
      <w:proofErr w:type="spellStart"/>
      <w:r>
        <w:t>Shreedhara</w:t>
      </w:r>
      <w:proofErr w:type="spellEnd"/>
    </w:p>
    <w:p w14:paraId="4E678BFD" w14:textId="77777777" w:rsidR="007D09C8" w:rsidRDefault="007D09C8" w:rsidP="007D09C8">
      <w:pPr>
        <w:pStyle w:val="Title2"/>
      </w:pPr>
      <w:r>
        <w:t>Z Number: Z23802492</w:t>
      </w:r>
    </w:p>
    <w:p w14:paraId="551B3956" w14:textId="77777777" w:rsidR="007D09C8" w:rsidRDefault="007D09C8" w:rsidP="007D09C8">
      <w:pPr>
        <w:pStyle w:val="Title2"/>
      </w:pPr>
      <w:r>
        <w:t>Class: Mobile App Development with iOS</w:t>
      </w:r>
    </w:p>
    <w:p w14:paraId="3124E0E5" w14:textId="4E7AB915" w:rsidR="007D09C8" w:rsidRDefault="007D09C8" w:rsidP="007D09C8">
      <w:pPr>
        <w:pStyle w:val="Title2"/>
      </w:pPr>
      <w:r>
        <w:t>Course#: COT 5930 005</w:t>
      </w:r>
    </w:p>
    <w:p w14:paraId="6EEDBDBB" w14:textId="77777777" w:rsidR="003B1DE5" w:rsidRDefault="00000000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94AB04" w14:textId="77777777" w:rsidR="003B1DE5" w:rsidRDefault="00000000">
          <w:pPr>
            <w:pStyle w:val="TOCHeading"/>
          </w:pPr>
          <w:r>
            <w:t>Table of Contents</w:t>
          </w:r>
        </w:p>
        <w:p w14:paraId="641CC7EC" w14:textId="06FA4F53" w:rsidR="00180526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99349" w:history="1">
            <w:r w:rsidR="00180526" w:rsidRPr="00001B41">
              <w:rPr>
                <w:rStyle w:val="Hyperlink"/>
                <w:noProof/>
              </w:rPr>
              <w:t>Abstract</w:t>
            </w:r>
            <w:r w:rsidR="00180526">
              <w:rPr>
                <w:noProof/>
                <w:webHidden/>
              </w:rPr>
              <w:tab/>
            </w:r>
            <w:r w:rsidR="00180526">
              <w:rPr>
                <w:noProof/>
                <w:webHidden/>
              </w:rPr>
              <w:fldChar w:fldCharType="begin"/>
            </w:r>
            <w:r w:rsidR="00180526">
              <w:rPr>
                <w:noProof/>
                <w:webHidden/>
              </w:rPr>
              <w:instrText xml:space="preserve"> PAGEREF _Toc175399349 \h </w:instrText>
            </w:r>
            <w:r w:rsidR="00180526">
              <w:rPr>
                <w:noProof/>
                <w:webHidden/>
              </w:rPr>
            </w:r>
            <w:r w:rsidR="00180526">
              <w:rPr>
                <w:noProof/>
                <w:webHidden/>
              </w:rPr>
              <w:fldChar w:fldCharType="separate"/>
            </w:r>
            <w:r w:rsidR="00180526">
              <w:rPr>
                <w:noProof/>
                <w:webHidden/>
              </w:rPr>
              <w:t>3</w:t>
            </w:r>
            <w:r w:rsidR="00180526">
              <w:rPr>
                <w:noProof/>
                <w:webHidden/>
              </w:rPr>
              <w:fldChar w:fldCharType="end"/>
            </w:r>
          </w:hyperlink>
        </w:p>
        <w:p w14:paraId="3F2E82CC" w14:textId="6CF1D00F" w:rsidR="00180526" w:rsidRDefault="0018052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75399350" w:history="1">
            <w:r w:rsidRPr="00001B41">
              <w:rPr>
                <w:rStyle w:val="Hyperlink"/>
                <w:b/>
                <w:bCs/>
                <w:noProof/>
                <w:lang w:val="en-I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39ED" w14:textId="765CB2AF" w:rsidR="003B1DE5" w:rsidRDefault="00000000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CC433D5" w14:textId="77777777" w:rsidR="003B1DE5" w:rsidRPr="00180526" w:rsidRDefault="00000000">
      <w:pPr>
        <w:pStyle w:val="SectionTitle"/>
        <w:rPr>
          <w:b/>
          <w:bCs/>
        </w:rPr>
      </w:pPr>
      <w:bookmarkStart w:id="0" w:name="_Toc175399349"/>
      <w:r w:rsidRPr="00180526">
        <w:rPr>
          <w:b/>
          <w:bCs/>
        </w:rPr>
        <w:lastRenderedPageBreak/>
        <w:t>Abstract</w:t>
      </w:r>
      <w:bookmarkEnd w:id="0"/>
    </w:p>
    <w:p w14:paraId="7E053A15" w14:textId="5B41AEB1" w:rsidR="003B1DE5" w:rsidRDefault="00180526" w:rsidP="00180526">
      <w:pPr>
        <w:pStyle w:val="NoSpacing"/>
        <w:jc w:val="both"/>
      </w:pPr>
      <w:r w:rsidRPr="00180526">
        <w:t xml:space="preserve">This lab focuses on the development of Task Squirrel, a mobile application designed to assist parents in assigning and managing tasks for their children. The app emphasizes the integration of multimedia and location-based services to enhance task tracking and completion. Key features implemented include a task list interface, photo attachment via </w:t>
      </w:r>
      <w:proofErr w:type="spellStart"/>
      <w:r w:rsidRPr="00180526">
        <w:t>PHPickerViewController</w:t>
      </w:r>
      <w:proofErr w:type="spellEnd"/>
      <w:r w:rsidRPr="00180526">
        <w:t xml:space="preserve">, and the extraction of location metadata from photos. Additionally, the app incorporates a map view that displays the geographical location where each task's associated photo was taken, using custom annotations for enhanced visual representation. This project demonstrates the practical application of Swift, </w:t>
      </w:r>
      <w:proofErr w:type="spellStart"/>
      <w:r w:rsidRPr="00180526">
        <w:t>MapKit</w:t>
      </w:r>
      <w:proofErr w:type="spellEnd"/>
      <w:r w:rsidRPr="00180526">
        <w:t>, and photo library APIs in creating an interactive and user-friendly task management tool.</w:t>
      </w:r>
    </w:p>
    <w:bookmarkStart w:id="1" w:name="_Toc175399350"/>
    <w:p w14:paraId="687AA34D" w14:textId="532E64DF" w:rsidR="003B1DE5" w:rsidRDefault="00180526" w:rsidP="00180526">
      <w:pPr>
        <w:pStyle w:val="SectionTitle"/>
      </w:pPr>
      <w:sdt>
        <w:sdtPr>
          <w:rPr>
            <w:b/>
            <w:bCs/>
            <w:lang w:val="en-IN"/>
          </w:rPr>
          <w:alias w:val="Title"/>
          <w:tag w:val=""/>
          <w:id w:val="-1756435886"/>
          <w:placeholder>
            <w:docPart w:val="C010E3C444AAE84080035886EA19A71F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C37B4">
            <w:t>[Title Here, up to 12 Words, on One to Two Lines]</w:t>
          </w:r>
        </w:sdtContent>
      </w:sdt>
      <w:bookmarkEnd w:id="1"/>
    </w:p>
    <w:p w14:paraId="59A8FD28" w14:textId="77777777" w:rsidR="00180526" w:rsidRDefault="00180526" w:rsidP="00180526">
      <w:pPr>
        <w:jc w:val="both"/>
        <w:rPr>
          <w:lang w:val="en-IN"/>
        </w:rPr>
      </w:pPr>
      <w:r w:rsidRPr="00180526">
        <w:rPr>
          <w:lang w:val="en-IN"/>
        </w:rPr>
        <w:t>The purpose of this lab was to develop a mobile application named </w:t>
      </w:r>
      <w:r w:rsidRPr="00180526">
        <w:rPr>
          <w:b/>
          <w:bCs/>
          <w:lang w:val="en-IN"/>
        </w:rPr>
        <w:t>Task Squirrel</w:t>
      </w:r>
      <w:r w:rsidRPr="00180526">
        <w:rPr>
          <w:lang w:val="en-IN"/>
        </w:rPr>
        <w:t xml:space="preserve">, which enables parents to assign tasks to their children while incorporating multimedia elements and location-based services. The app allows users to create, manage, and track tasks, with the added functionality of attaching photos and displaying task locations on a map. The lab exercises provided practical experience in using Swift, </w:t>
      </w:r>
      <w:proofErr w:type="spellStart"/>
      <w:r w:rsidRPr="00180526">
        <w:rPr>
          <w:lang w:val="en-IN"/>
        </w:rPr>
        <w:t>UIKit</w:t>
      </w:r>
      <w:proofErr w:type="spellEnd"/>
      <w:r w:rsidRPr="00180526">
        <w:rPr>
          <w:lang w:val="en-IN"/>
        </w:rPr>
        <w:t xml:space="preserve">, </w:t>
      </w:r>
      <w:proofErr w:type="spellStart"/>
      <w:r w:rsidRPr="00180526">
        <w:rPr>
          <w:lang w:val="en-IN"/>
        </w:rPr>
        <w:t>MapKit</w:t>
      </w:r>
      <w:proofErr w:type="spellEnd"/>
      <w:r w:rsidRPr="00180526">
        <w:rPr>
          <w:lang w:val="en-IN"/>
        </w:rPr>
        <w:t>, and the </w:t>
      </w:r>
      <w:proofErr w:type="spellStart"/>
      <w:r w:rsidRPr="00180526">
        <w:rPr>
          <w:lang w:val="en-IN"/>
        </w:rPr>
        <w:t>PHPickerViewController</w:t>
      </w:r>
      <w:proofErr w:type="spellEnd"/>
      <w:r w:rsidRPr="00180526">
        <w:rPr>
          <w:lang w:val="en-IN"/>
        </w:rPr>
        <w:t> for photo selection.</w:t>
      </w:r>
    </w:p>
    <w:p w14:paraId="6E07290D" w14:textId="77777777" w:rsidR="00180526" w:rsidRDefault="00180526" w:rsidP="00180526">
      <w:pPr>
        <w:ind w:firstLine="0"/>
        <w:jc w:val="both"/>
        <w:rPr>
          <w:lang w:val="en-IN"/>
        </w:rPr>
      </w:pPr>
    </w:p>
    <w:p w14:paraId="51D4A363" w14:textId="0DD0418B" w:rsidR="00180526" w:rsidRDefault="00CC37B4" w:rsidP="00180526">
      <w:pPr>
        <w:ind w:firstLine="0"/>
        <w:jc w:val="bot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96F201B" wp14:editId="50BAFDFF">
            <wp:extent cx="5943600" cy="3009900"/>
            <wp:effectExtent l="0" t="0" r="0" b="0"/>
            <wp:docPr id="746212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1230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2A86" w14:textId="13283BA0" w:rsidR="00CC37B4" w:rsidRDefault="00CC37B4" w:rsidP="00180526">
      <w:pPr>
        <w:ind w:firstLine="0"/>
        <w:jc w:val="both"/>
        <w:rPr>
          <w:lang w:val="en-IN"/>
        </w:rPr>
      </w:pPr>
      <w:r>
        <w:rPr>
          <w:lang w:val="en-IN"/>
        </w:rPr>
        <w:t>Fig 1: Authorization Request in Info for accessing the photos.</w:t>
      </w:r>
    </w:p>
    <w:p w14:paraId="301E4585" w14:textId="779CE7F4" w:rsidR="00CC37B4" w:rsidRDefault="00CC37B4" w:rsidP="00180526">
      <w:pPr>
        <w:ind w:firstLine="0"/>
        <w:jc w:val="both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97B62D1" wp14:editId="79A5D40D">
            <wp:extent cx="5943600" cy="3500120"/>
            <wp:effectExtent l="0" t="0" r="0" b="5080"/>
            <wp:docPr id="8337659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65958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6B4F" w14:textId="27E809E1" w:rsidR="00CC37B4" w:rsidRDefault="00CC37B4" w:rsidP="00180526">
      <w:pPr>
        <w:ind w:firstLine="0"/>
        <w:jc w:val="both"/>
        <w:rPr>
          <w:lang w:val="en-IN"/>
        </w:rPr>
      </w:pPr>
      <w:r>
        <w:rPr>
          <w:lang w:val="en-IN"/>
        </w:rPr>
        <w:t xml:space="preserve">Fig 2: Configuration of Image Picker </w:t>
      </w:r>
    </w:p>
    <w:p w14:paraId="3D87B309" w14:textId="51D1E2E7" w:rsidR="00CC37B4" w:rsidRDefault="00CC37B4" w:rsidP="00180526">
      <w:pPr>
        <w:ind w:firstLine="0"/>
        <w:jc w:val="bot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BFAA563" wp14:editId="13E3D719">
            <wp:extent cx="5943600" cy="2993390"/>
            <wp:effectExtent l="0" t="0" r="0" b="3810"/>
            <wp:docPr id="8853380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38011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FA2D" w14:textId="0C0D78DD" w:rsidR="00CC37B4" w:rsidRPr="00180526" w:rsidRDefault="00CC37B4" w:rsidP="00180526">
      <w:pPr>
        <w:ind w:firstLine="0"/>
        <w:jc w:val="both"/>
        <w:rPr>
          <w:lang w:val="en-IN"/>
        </w:rPr>
      </w:pPr>
      <w:r>
        <w:rPr>
          <w:lang w:val="en-IN"/>
        </w:rPr>
        <w:t>Fig 3: Flow of the Application in Main Storyboard</w:t>
      </w:r>
    </w:p>
    <w:p w14:paraId="65E2851B" w14:textId="77777777" w:rsidR="00180526" w:rsidRPr="00180526" w:rsidRDefault="00180526" w:rsidP="00180526"/>
    <w:sectPr w:rsidR="00180526" w:rsidRPr="00180526">
      <w:headerReference w:type="default" r:id="rId12"/>
      <w:headerReference w:type="firs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12392" w14:textId="77777777" w:rsidR="004A5072" w:rsidRDefault="004A5072">
      <w:pPr>
        <w:spacing w:line="240" w:lineRule="auto"/>
      </w:pPr>
      <w:r>
        <w:separator/>
      </w:r>
    </w:p>
  </w:endnote>
  <w:endnote w:type="continuationSeparator" w:id="0">
    <w:p w14:paraId="3A029DA7" w14:textId="77777777" w:rsidR="004A5072" w:rsidRDefault="004A5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DA3A3" w14:textId="77777777" w:rsidR="004A5072" w:rsidRDefault="004A5072">
      <w:pPr>
        <w:spacing w:line="240" w:lineRule="auto"/>
      </w:pPr>
      <w:r>
        <w:separator/>
      </w:r>
    </w:p>
  </w:footnote>
  <w:footnote w:type="continuationSeparator" w:id="0">
    <w:p w14:paraId="341306DB" w14:textId="77777777" w:rsidR="004A5072" w:rsidRDefault="004A50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1828B" w14:textId="004D0D3B" w:rsidR="003B1DE5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1D00482A49E36B4F94F0C9BA7C6BF1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proofErr w:type="gramStart"/>
        <w:r w:rsidR="007D09C8">
          <w:rPr>
            <w:rStyle w:val="Strong"/>
          </w:rPr>
          <w:t>Assignment :</w:t>
        </w:r>
        <w:proofErr w:type="gramEnd"/>
        <w:r w:rsidR="007D09C8">
          <w:rPr>
            <w:rStyle w:val="Strong"/>
          </w:rPr>
          <w:t xml:space="preserve"> Lab 1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353F0" w14:textId="4CF5ECFB" w:rsidR="003B1DE5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818793C8A05A0446898E7784280A6CC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proofErr w:type="gramStart"/>
        <w:r w:rsidR="007D09C8">
          <w:rPr>
            <w:rStyle w:val="Strong"/>
          </w:rPr>
          <w:t>Assignment :</w:t>
        </w:r>
        <w:proofErr w:type="gramEnd"/>
        <w:r w:rsidR="007D09C8">
          <w:rPr>
            <w:rStyle w:val="Strong"/>
          </w:rPr>
          <w:t xml:space="preserve"> Lab 1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42968789">
    <w:abstractNumId w:val="9"/>
  </w:num>
  <w:num w:numId="2" w16cid:durableId="1800875052">
    <w:abstractNumId w:val="7"/>
  </w:num>
  <w:num w:numId="3" w16cid:durableId="2052028184">
    <w:abstractNumId w:val="6"/>
  </w:num>
  <w:num w:numId="4" w16cid:durableId="1300376335">
    <w:abstractNumId w:val="5"/>
  </w:num>
  <w:num w:numId="5" w16cid:durableId="2115787259">
    <w:abstractNumId w:val="4"/>
  </w:num>
  <w:num w:numId="6" w16cid:durableId="1071389007">
    <w:abstractNumId w:val="8"/>
  </w:num>
  <w:num w:numId="7" w16cid:durableId="435684187">
    <w:abstractNumId w:val="3"/>
  </w:num>
  <w:num w:numId="8" w16cid:durableId="1142499803">
    <w:abstractNumId w:val="2"/>
  </w:num>
  <w:num w:numId="9" w16cid:durableId="1091467448">
    <w:abstractNumId w:val="1"/>
  </w:num>
  <w:num w:numId="10" w16cid:durableId="1034885941">
    <w:abstractNumId w:val="0"/>
  </w:num>
  <w:num w:numId="11" w16cid:durableId="6202331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C8"/>
    <w:rsid w:val="00180526"/>
    <w:rsid w:val="003B1DE5"/>
    <w:rsid w:val="004A5072"/>
    <w:rsid w:val="004B7A5B"/>
    <w:rsid w:val="007D09C8"/>
    <w:rsid w:val="00CC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0FD27"/>
  <w15:chartTrackingRefBased/>
  <w15:docId w15:val="{D7B2C3E1-7D6C-4F47-B985-3F7211B5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han/Library/Containers/com.microsoft.Word/Data/Library/Application%20Support/Microsoft/Office/16.0/DTS/en-IN%7bA3518374-B60E-7847-9C36-C560975B7503%7d/%7b58A6B93E-8EC0-0E4B-B6AC-2B31D4A81DCC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BA2E12DC946154DBD6801C434AB4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1F57-1610-DF45-B5E8-3B1BA8F802AE}"/>
      </w:docPartPr>
      <w:docPartBody>
        <w:p w:rsidR="00000000" w:rsidRDefault="00000000">
          <w:pPr>
            <w:pStyle w:val="0BA2E12DC946154DBD6801C434AB4275"/>
          </w:pPr>
          <w:r>
            <w:t>[Title Here, up to 12 Words, on One to Two Lines]</w:t>
          </w:r>
        </w:p>
      </w:docPartBody>
    </w:docPart>
    <w:docPart>
      <w:docPartPr>
        <w:name w:val="C010E3C444AAE84080035886EA19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2ECA-4A5D-7243-B191-66DDCABCBB05}"/>
      </w:docPartPr>
      <w:docPartBody>
        <w:p w:rsidR="00000000" w:rsidRDefault="00000000">
          <w:pPr>
            <w:pStyle w:val="C010E3C444AAE84080035886EA19A71F"/>
          </w:pPr>
          <w:r>
            <w:t>[Title Here, up to 12 Words, on One to Two Lines]</w:t>
          </w:r>
        </w:p>
      </w:docPartBody>
    </w:docPart>
    <w:docPart>
      <w:docPartPr>
        <w:name w:val="1D00482A49E36B4F94F0C9BA7C6BF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F091E-2C1C-6943-95C9-1264E8CC3F5A}"/>
      </w:docPartPr>
      <w:docPartBody>
        <w:p w:rsidR="00000000" w:rsidRDefault="00000000">
          <w:pPr>
            <w:pStyle w:val="1D00482A49E36B4F94F0C9BA7C6BF192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818793C8A05A0446898E7784280A6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0169-AC2A-3C49-B67D-C3BED7C86831}"/>
      </w:docPartPr>
      <w:docPartBody>
        <w:p w:rsidR="00000000" w:rsidRDefault="00000000">
          <w:pPr>
            <w:pStyle w:val="818793C8A05A0446898E7784280A6CC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91"/>
    <w:rsid w:val="001E1891"/>
    <w:rsid w:val="004B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A2E12DC946154DBD6801C434AB4275">
    <w:name w:val="0BA2E12DC946154DBD6801C434AB4275"/>
  </w:style>
  <w:style w:type="paragraph" w:customStyle="1" w:styleId="8B094C6F282BB7409DC60271791E5DF1">
    <w:name w:val="8B094C6F282BB7409DC60271791E5DF1"/>
  </w:style>
  <w:style w:type="paragraph" w:customStyle="1" w:styleId="ECCFC9E6B142CE42A59923FA8D002E98">
    <w:name w:val="ECCFC9E6B142CE42A59923FA8D002E98"/>
  </w:style>
  <w:style w:type="paragraph" w:customStyle="1" w:styleId="6EEAE97F7B39F34096F0CE947B1FDE06">
    <w:name w:val="6EEAE97F7B39F34096F0CE947B1FDE06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F4D12F475E6132408513A05FBCC847BB">
    <w:name w:val="F4D12F475E6132408513A05FBCC847BB"/>
  </w:style>
  <w:style w:type="paragraph" w:customStyle="1" w:styleId="97D0839F3950E449A7F2EEE44C1CBDF9">
    <w:name w:val="97D0839F3950E449A7F2EEE44C1CBDF9"/>
  </w:style>
  <w:style w:type="paragraph" w:customStyle="1" w:styleId="C010E3C444AAE84080035886EA19A71F">
    <w:name w:val="C010E3C444AAE84080035886EA19A71F"/>
  </w:style>
  <w:style w:type="paragraph" w:customStyle="1" w:styleId="7147418222EDA5439FBEABDCFD7ED8C3">
    <w:name w:val="7147418222EDA5439FBEABDCFD7ED8C3"/>
  </w:style>
  <w:style w:type="paragraph" w:customStyle="1" w:styleId="B4734C72E000D54987D71FE393D5C96D">
    <w:name w:val="B4734C72E000D54987D71FE393D5C96D"/>
  </w:style>
  <w:style w:type="paragraph" w:customStyle="1" w:styleId="E7E068B7CE82F74784AB471BEC7979B4">
    <w:name w:val="E7E068B7CE82F74784AB471BEC7979B4"/>
  </w:style>
  <w:style w:type="paragraph" w:customStyle="1" w:styleId="D63A38AF48FBF841AAD976860FD4AAD2">
    <w:name w:val="D63A38AF48FBF841AAD976860FD4AAD2"/>
  </w:style>
  <w:style w:type="paragraph" w:customStyle="1" w:styleId="6756CF9DA83A9B4CAD22D7DB2168F496">
    <w:name w:val="6756CF9DA83A9B4CAD22D7DB2168F496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  <w14:ligatures w14:val="none"/>
    </w:rPr>
  </w:style>
  <w:style w:type="paragraph" w:customStyle="1" w:styleId="0D2EB8BBFE41B346B2CC305EB2942E73">
    <w:name w:val="0D2EB8BBFE41B346B2CC305EB2942E73"/>
  </w:style>
  <w:style w:type="paragraph" w:customStyle="1" w:styleId="3BAC4D9DF998BF49B187958CE917091F">
    <w:name w:val="3BAC4D9DF998BF49B187958CE917091F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  <w14:ligatures w14:val="none"/>
    </w:rPr>
  </w:style>
  <w:style w:type="paragraph" w:customStyle="1" w:styleId="FC233F54D9B8BD41897D11A3188068B0">
    <w:name w:val="FC233F54D9B8BD41897D11A3188068B0"/>
  </w:style>
  <w:style w:type="paragraph" w:customStyle="1" w:styleId="CA223756C2327F4BA49DADEF02D1AB24">
    <w:name w:val="CA223756C2327F4BA49DADEF02D1AB24"/>
  </w:style>
  <w:style w:type="paragraph" w:customStyle="1" w:styleId="FF52B0AF61F87D4FB0150D92E86563CC">
    <w:name w:val="FF52B0AF61F87D4FB0150D92E86563CC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  <w14:ligatures w14:val="none"/>
    </w:rPr>
  </w:style>
  <w:style w:type="paragraph" w:customStyle="1" w:styleId="47586FD04AE21D4BB917016BDCA6CECE">
    <w:name w:val="47586FD04AE21D4BB917016BDCA6CECE"/>
  </w:style>
  <w:style w:type="paragraph" w:customStyle="1" w:styleId="72DEAB2F96AC0A4C83FEBB194FDEF3D7">
    <w:name w:val="72DEAB2F96AC0A4C83FEBB194FDEF3D7"/>
  </w:style>
  <w:style w:type="paragraph" w:customStyle="1" w:styleId="C09E53E5B0769047BA110FD62844D319">
    <w:name w:val="C09E53E5B0769047BA110FD62844D319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D3997597B6E80348AB02E1D274B2CADF">
    <w:name w:val="D3997597B6E80348AB02E1D274B2CADF"/>
  </w:style>
  <w:style w:type="paragraph" w:customStyle="1" w:styleId="8064370FB439E64DA94F18779313F165">
    <w:name w:val="8064370FB439E64DA94F18779313F165"/>
  </w:style>
  <w:style w:type="paragraph" w:customStyle="1" w:styleId="2F84B02E4E783F43B7C19266FF7C999C">
    <w:name w:val="2F84B02E4E783F43B7C19266FF7C999C"/>
  </w:style>
  <w:style w:type="paragraph" w:customStyle="1" w:styleId="1D00482A49E36B4F94F0C9BA7C6BF192">
    <w:name w:val="1D00482A49E36B4F94F0C9BA7C6BF192"/>
  </w:style>
  <w:style w:type="paragraph" w:customStyle="1" w:styleId="818793C8A05A0446898E7784280A6CC4">
    <w:name w:val="818793C8A05A0446898E7784280A6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Assignment : Lab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34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 S</dc:creator>
  <cp:keywords/>
  <dc:description/>
  <cp:lastModifiedBy>Rohan Ds</cp:lastModifiedBy>
  <cp:revision>1</cp:revision>
  <dcterms:created xsi:type="dcterms:W3CDTF">2024-08-24T17:04:00Z</dcterms:created>
  <dcterms:modified xsi:type="dcterms:W3CDTF">2024-08-24T17:59:00Z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